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3D174A5B" w:rsidR="00191661" w:rsidRPr="00E36A9A" w:rsidRDefault="00000000" w:rsidP="00807373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63626" w:rsidRPr="00E36A9A">
            <w:rPr>
              <w:lang w:val="de-AT"/>
            </w:rPr>
            <w:t>SEMINARARBEIT</w:t>
          </w:r>
        </w:sdtContent>
      </w:sdt>
    </w:p>
    <w:p w14:paraId="41C81ECC" w14:textId="0BE87490" w:rsidR="00363626" w:rsidRPr="00E36A9A" w:rsidRDefault="00363626" w:rsidP="00363626">
      <w:pPr>
        <w:pStyle w:val="DeckblattStudiengang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im Studiengang </w:t>
      </w:r>
      <w:r w:rsidR="009A0E8A">
        <w:rPr>
          <w:color w:val="auto"/>
          <w:lang w:val="de-AT"/>
        </w:rPr>
        <w:t>Informatik</w:t>
      </w:r>
    </w:p>
    <w:p w14:paraId="706A2604" w14:textId="181DC483" w:rsidR="000C35CB" w:rsidRPr="00E36A9A" w:rsidRDefault="00363626" w:rsidP="00363626">
      <w:pPr>
        <w:pStyle w:val="DeckblattStudiengang"/>
        <w:spacing w:after="1701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Lehrveranstaltung </w:t>
      </w:r>
      <w:r w:rsidR="009A0E8A">
        <w:rPr>
          <w:color w:val="auto"/>
          <w:lang w:val="de-AT"/>
        </w:rPr>
        <w:t xml:space="preserve">Human </w:t>
      </w:r>
      <w:proofErr w:type="spellStart"/>
      <w:r w:rsidR="009A0E8A">
        <w:rPr>
          <w:color w:val="auto"/>
          <w:lang w:val="de-AT"/>
        </w:rPr>
        <w:t>Centered</w:t>
      </w:r>
      <w:proofErr w:type="spellEnd"/>
      <w:r w:rsidR="009A0E8A">
        <w:rPr>
          <w:color w:val="auto"/>
          <w:lang w:val="de-AT"/>
        </w:rPr>
        <w:t xml:space="preserve"> Design</w:t>
      </w:r>
    </w:p>
    <w:p w14:paraId="51A84105" w14:textId="48E40E4E" w:rsidR="00191661" w:rsidRPr="00E36A9A" w:rsidRDefault="009A0E8A" w:rsidP="00807373">
      <w:pPr>
        <w:pStyle w:val="DeckblattArbeitstitel"/>
        <w:spacing w:after="2438"/>
        <w:rPr>
          <w:lang w:val="de-AT"/>
        </w:rPr>
      </w:pPr>
      <w:sdt>
        <w:sdtPr>
          <w:rPr>
            <w:lang w:val="de-AT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9A0E8A">
            <w:rPr>
              <w:lang w:val="de-AT"/>
            </w:rPr>
            <w:t xml:space="preserve">A3: Guidelines &amp; </w:t>
          </w:r>
          <w:proofErr w:type="spellStart"/>
          <w:r w:rsidRPr="009A0E8A">
            <w:rPr>
              <w:lang w:val="de-AT"/>
            </w:rPr>
            <w:t>Heuristics</w:t>
          </w:r>
          <w:proofErr w:type="spellEnd"/>
        </w:sdtContent>
      </w:sdt>
    </w:p>
    <w:p w14:paraId="37D2EE1C" w14:textId="284B6414" w:rsidR="00191661" w:rsidRPr="00E36A9A" w:rsidRDefault="007C1524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>Ausgeführt</w:t>
      </w:r>
      <w:r w:rsidR="002761EC" w:rsidRPr="00E36A9A">
        <w:rPr>
          <w:color w:val="auto"/>
          <w:lang w:val="de-AT"/>
        </w:rPr>
        <w:t xml:space="preserve"> von:</w:t>
      </w:r>
      <w:r w:rsidR="002F11F7" w:rsidRPr="00E36A9A">
        <w:rPr>
          <w:color w:val="auto"/>
          <w:lang w:val="de-AT"/>
        </w:rPr>
        <w:t xml:space="preserve">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A0E8A">
            <w:rPr>
              <w:lang w:val="de-AT"/>
            </w:rPr>
            <w:t>Armin Naseri</w:t>
          </w:r>
        </w:sdtContent>
      </w:sdt>
    </w:p>
    <w:p w14:paraId="32056EE8" w14:textId="71E4DE31" w:rsidR="002761EC" w:rsidRPr="00E36A9A" w:rsidRDefault="002761EC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Personenkennzeichen: </w:t>
      </w:r>
      <w:r w:rsidR="009A0E8A" w:rsidRPr="009A0E8A">
        <w:rPr>
          <w:color w:val="auto"/>
        </w:rPr>
        <w:t>52303467</w:t>
      </w:r>
    </w:p>
    <w:p w14:paraId="157C7FBE" w14:textId="77777777" w:rsidR="007B781E" w:rsidRPr="00E36A9A" w:rsidRDefault="007B781E" w:rsidP="00F232C9">
      <w:pPr>
        <w:pStyle w:val="DeckblattAutor"/>
        <w:rPr>
          <w:color w:val="auto"/>
          <w:lang w:val="de-AT"/>
        </w:rPr>
      </w:pPr>
    </w:p>
    <w:p w14:paraId="643D5E1C" w14:textId="5E9C136C" w:rsidR="0016496E" w:rsidRPr="00E36A9A" w:rsidRDefault="00191661" w:rsidP="0016496E">
      <w:pPr>
        <w:pStyle w:val="DeckblattAutor"/>
        <w:rPr>
          <w:color w:val="auto"/>
          <w:lang w:val="de-AT"/>
        </w:rPr>
      </w:pPr>
      <w:proofErr w:type="spellStart"/>
      <w:r w:rsidRPr="00E36A9A">
        <w:rPr>
          <w:color w:val="auto"/>
          <w:lang w:val="de-AT"/>
        </w:rPr>
        <w:t>BegutachterIn</w:t>
      </w:r>
      <w:proofErr w:type="spellEnd"/>
      <w:r w:rsidRPr="00E36A9A">
        <w:rPr>
          <w:color w:val="auto"/>
          <w:lang w:val="de-AT"/>
        </w:rPr>
        <w:t>:</w:t>
      </w:r>
      <w:r w:rsidR="009A0E8A">
        <w:rPr>
          <w:color w:val="auto"/>
          <w:lang w:val="de-AT"/>
        </w:rPr>
        <w:t xml:space="preserve"> Prof. </w:t>
      </w:r>
      <w:hyperlink r:id="rId9" w:history="1">
        <w:r w:rsidR="009A0E8A" w:rsidRPr="009A0E8A">
          <w:rPr>
            <w:rStyle w:val="Hyperlink"/>
            <w:sz w:val="26"/>
          </w:rPr>
          <w:t xml:space="preserve">Alexandre </w:t>
        </w:r>
        <w:proofErr w:type="spellStart"/>
        <w:r w:rsidR="009A0E8A" w:rsidRPr="009A0E8A">
          <w:rPr>
            <w:rStyle w:val="Hyperlink"/>
            <w:sz w:val="26"/>
          </w:rPr>
          <w:t>Woelfle</w:t>
        </w:r>
        <w:proofErr w:type="spellEnd"/>
      </w:hyperlink>
      <w:r w:rsidR="002761EC" w:rsidRPr="00E36A9A">
        <w:rPr>
          <w:color w:val="auto"/>
          <w:lang w:val="de-AT"/>
        </w:rPr>
        <w:t xml:space="preserve"> </w:t>
      </w:r>
    </w:p>
    <w:p w14:paraId="215039F5" w14:textId="77777777" w:rsidR="00191661" w:rsidRPr="00E36A9A" w:rsidRDefault="00191661" w:rsidP="0016496E">
      <w:pPr>
        <w:pStyle w:val="DeckblattAutor"/>
        <w:rPr>
          <w:color w:val="auto"/>
          <w:sz w:val="24"/>
          <w:szCs w:val="24"/>
          <w:lang w:val="de-AT"/>
        </w:rPr>
      </w:pPr>
    </w:p>
    <w:p w14:paraId="54B629DD" w14:textId="31A30054" w:rsidR="004926E2" w:rsidRPr="009A0E8A" w:rsidRDefault="009A0E8A" w:rsidP="009A0E8A">
      <w:pPr>
        <w:pStyle w:val="DeckblattAutor"/>
        <w:rPr>
          <w:lang w:val="de-AT"/>
        </w:rPr>
        <w:sectPr w:rsidR="004926E2" w:rsidRPr="009A0E8A" w:rsidSect="00127E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9A0E8A">
        <w:rPr>
          <w:lang w:val="de-AT"/>
        </w:rPr>
        <w:t>W</w:t>
      </w:r>
      <w:r>
        <w:rPr>
          <w:lang w:val="de-AT"/>
        </w:rPr>
        <w:t xml:space="preserve">ien, 21. </w:t>
      </w:r>
      <w:proofErr w:type="gramStart"/>
      <w:r>
        <w:rPr>
          <w:lang w:val="de-AT"/>
        </w:rPr>
        <w:t>September  2024</w:t>
      </w:r>
      <w:proofErr w:type="gramEnd"/>
    </w:p>
    <w:p w14:paraId="18145F9E" w14:textId="48A54E4D" w:rsidR="00D416AA" w:rsidRPr="00E36A9A" w:rsidRDefault="00D416AA" w:rsidP="00BE0857">
      <w:pPr>
        <w:pStyle w:val="berschrift1"/>
        <w:numPr>
          <w:ilvl w:val="0"/>
          <w:numId w:val="29"/>
        </w:numPr>
        <w:tabs>
          <w:tab w:val="left" w:pos="180"/>
          <w:tab w:val="left" w:pos="360"/>
        </w:tabs>
        <w:ind w:left="0" w:firstLine="0"/>
        <w:rPr>
          <w:lang w:val="de-AT"/>
        </w:rPr>
      </w:pPr>
      <w:bookmarkStart w:id="4" w:name="_Toc114210880"/>
      <w:bookmarkStart w:id="5" w:name="_Toc264537158"/>
      <w:bookmarkStart w:id="6" w:name="_Toc264537884"/>
      <w:bookmarkStart w:id="7" w:name="_Toc94299438"/>
      <w:bookmarkStart w:id="8" w:name="_Toc102978697"/>
      <w:bookmarkEnd w:id="0"/>
      <w:bookmarkEnd w:id="1"/>
      <w:bookmarkEnd w:id="2"/>
      <w:bookmarkEnd w:id="3"/>
      <w:r w:rsidRPr="00E36A9A">
        <w:rPr>
          <w:lang w:val="de-AT"/>
        </w:rPr>
        <w:lastRenderedPageBreak/>
        <w:t>Überschrift des ersten Kapitels</w:t>
      </w:r>
      <w:bookmarkEnd w:id="4"/>
      <w:bookmarkEnd w:id="5"/>
      <w:bookmarkEnd w:id="6"/>
      <w:bookmarkEnd w:id="7"/>
      <w:bookmarkEnd w:id="8"/>
    </w:p>
    <w:p w14:paraId="60A4F70E" w14:textId="77777777" w:rsidR="00D416AA" w:rsidRPr="009A0E8A" w:rsidRDefault="00D416AA" w:rsidP="00415E8D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p w14:paraId="33A6B8F1" w14:textId="77777777" w:rsidR="00D11956" w:rsidRPr="009A0E8A" w:rsidRDefault="00D11956" w:rsidP="00415E8D">
      <w:pPr>
        <w:rPr>
          <w:szCs w:val="22"/>
          <w:lang w:val="en-US"/>
        </w:rPr>
      </w:pPr>
    </w:p>
    <w:p w14:paraId="1E11BBC3" w14:textId="77777777" w:rsidR="00D416AA" w:rsidRPr="00E36A9A" w:rsidRDefault="00D416AA" w:rsidP="00D11956">
      <w:pPr>
        <w:pStyle w:val="berschrift2"/>
        <w:rPr>
          <w:lang w:val="de-AT" w:eastAsia="en-US" w:bidi="en-US"/>
        </w:rPr>
      </w:pPr>
      <w:bookmarkStart w:id="9" w:name="_Toc114210881"/>
      <w:bookmarkStart w:id="10" w:name="_Toc264537159"/>
      <w:bookmarkStart w:id="11" w:name="_Toc264537885"/>
      <w:bookmarkStart w:id="12" w:name="_Toc94299439"/>
      <w:bookmarkStart w:id="13" w:name="_Toc102978698"/>
      <w:r w:rsidRPr="00E36A9A">
        <w:rPr>
          <w:lang w:val="de-AT" w:eastAsia="en-US" w:bidi="en-US"/>
        </w:rPr>
        <w:t xml:space="preserve">Überschrift </w:t>
      </w:r>
      <w:r w:rsidRPr="00E36A9A">
        <w:rPr>
          <w:lang w:val="de-AT"/>
        </w:rPr>
        <w:t>Tiefe</w:t>
      </w:r>
      <w:r w:rsidRPr="00E36A9A">
        <w:rPr>
          <w:lang w:val="de-AT" w:eastAsia="en-US" w:bidi="en-US"/>
        </w:rPr>
        <w:t xml:space="preserve"> 2</w:t>
      </w:r>
      <w:bookmarkEnd w:id="9"/>
      <w:bookmarkEnd w:id="10"/>
      <w:bookmarkEnd w:id="11"/>
      <w:bookmarkEnd w:id="12"/>
      <w:bookmarkEnd w:id="13"/>
    </w:p>
    <w:p w14:paraId="295CE2E3" w14:textId="77777777" w:rsidR="00D416AA" w:rsidRPr="009A0E8A" w:rsidRDefault="00D416AA" w:rsidP="00AD7F2F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p w14:paraId="6B78D709" w14:textId="77777777" w:rsidR="00D11956" w:rsidRPr="009A0E8A" w:rsidRDefault="00D11956" w:rsidP="00AD7F2F">
      <w:pPr>
        <w:rPr>
          <w:szCs w:val="22"/>
          <w:lang w:val="en-US"/>
        </w:rPr>
      </w:pPr>
    </w:p>
    <w:p w14:paraId="15DE536E" w14:textId="77777777" w:rsidR="00D416AA" w:rsidRPr="00E36A9A" w:rsidRDefault="00D416AA" w:rsidP="00BE0857">
      <w:pPr>
        <w:pStyle w:val="berschrift3"/>
        <w:spacing w:line="240" w:lineRule="auto"/>
        <w:rPr>
          <w:szCs w:val="28"/>
          <w:lang w:val="de-AT"/>
        </w:rPr>
      </w:pPr>
      <w:bookmarkStart w:id="14" w:name="_Toc114210882"/>
      <w:bookmarkStart w:id="15" w:name="_Toc264537160"/>
      <w:bookmarkStart w:id="16" w:name="_Toc264537886"/>
      <w:bookmarkStart w:id="17" w:name="_Toc94299440"/>
      <w:bookmarkStart w:id="18" w:name="_Toc102978699"/>
      <w:r w:rsidRPr="00E36A9A">
        <w:rPr>
          <w:szCs w:val="28"/>
          <w:lang w:val="de-AT"/>
        </w:rPr>
        <w:t>Überschrift Tiefe 3</w:t>
      </w:r>
      <w:bookmarkEnd w:id="14"/>
      <w:bookmarkEnd w:id="15"/>
      <w:bookmarkEnd w:id="16"/>
      <w:bookmarkEnd w:id="17"/>
      <w:bookmarkEnd w:id="18"/>
    </w:p>
    <w:p w14:paraId="0D3370D1" w14:textId="77777777" w:rsidR="00D416AA" w:rsidRPr="009A0E8A" w:rsidRDefault="00D416AA" w:rsidP="00AD7F2F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p w14:paraId="097BAAD7" w14:textId="77777777" w:rsidR="00D11956" w:rsidRPr="009A0E8A" w:rsidRDefault="00D11956" w:rsidP="00AD7F2F">
      <w:pPr>
        <w:rPr>
          <w:szCs w:val="22"/>
          <w:lang w:val="en-US"/>
        </w:rPr>
      </w:pPr>
    </w:p>
    <w:p w14:paraId="6855B453" w14:textId="77777777" w:rsidR="00D416AA" w:rsidRPr="00E36A9A" w:rsidRDefault="00D416AA" w:rsidP="00577290">
      <w:pPr>
        <w:pStyle w:val="berschrift4"/>
        <w:rPr>
          <w:lang w:val="de-AT" w:eastAsia="en-US" w:bidi="en-US"/>
        </w:rPr>
      </w:pPr>
      <w:bookmarkStart w:id="19" w:name="_Toc264537887"/>
      <w:r w:rsidRPr="00E36A9A">
        <w:rPr>
          <w:lang w:val="de-AT" w:eastAsia="en-US" w:bidi="en-US"/>
        </w:rPr>
        <w:t>Überschrift Tiefe 4</w:t>
      </w:r>
      <w:bookmarkEnd w:id="19"/>
    </w:p>
    <w:p w14:paraId="6BBA0EB9" w14:textId="3A2DF00D" w:rsidR="00134F78" w:rsidRPr="009A0E8A" w:rsidRDefault="00D416AA" w:rsidP="00134F78">
      <w:pPr>
        <w:rPr>
          <w:szCs w:val="22"/>
          <w:lang w:val="en-US"/>
        </w:rPr>
      </w:pPr>
      <w:r w:rsidRPr="009A0E8A">
        <w:rPr>
          <w:szCs w:val="22"/>
          <w:lang w:val="en-US"/>
        </w:rPr>
        <w:t xml:space="preserve">Text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  <w:proofErr w:type="spellStart"/>
      <w:r w:rsidRPr="009A0E8A">
        <w:rPr>
          <w:szCs w:val="22"/>
          <w:lang w:val="en-US"/>
        </w:rPr>
        <w:t>Text</w:t>
      </w:r>
      <w:proofErr w:type="spellEnd"/>
      <w:r w:rsidRPr="009A0E8A">
        <w:rPr>
          <w:szCs w:val="22"/>
          <w:lang w:val="en-US"/>
        </w:rPr>
        <w:t xml:space="preserve"> </w:t>
      </w:r>
    </w:p>
    <w:sectPr w:rsidR="00134F78" w:rsidRPr="009A0E8A" w:rsidSect="00C16315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D2925" w14:textId="77777777" w:rsidR="00765347" w:rsidRDefault="00765347">
      <w:r>
        <w:separator/>
      </w:r>
    </w:p>
  </w:endnote>
  <w:endnote w:type="continuationSeparator" w:id="0">
    <w:p w14:paraId="3C88374E" w14:textId="77777777" w:rsidR="00765347" w:rsidRDefault="0076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38C27" w14:textId="77777777" w:rsidR="00765347" w:rsidRDefault="00765347">
      <w:r>
        <w:separator/>
      </w:r>
    </w:p>
  </w:footnote>
  <w:footnote w:type="continuationSeparator" w:id="0">
    <w:p w14:paraId="6C8A6158" w14:textId="77777777" w:rsidR="00765347" w:rsidRDefault="00765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8"/>
  </w:num>
  <w:num w:numId="2" w16cid:durableId="1538084508">
    <w:abstractNumId w:val="10"/>
  </w:num>
  <w:num w:numId="3" w16cid:durableId="292518385">
    <w:abstractNumId w:val="30"/>
  </w:num>
  <w:num w:numId="4" w16cid:durableId="1289895052">
    <w:abstractNumId w:val="14"/>
  </w:num>
  <w:num w:numId="5" w16cid:durableId="146871035">
    <w:abstractNumId w:val="19"/>
  </w:num>
  <w:num w:numId="6" w16cid:durableId="2110615033">
    <w:abstractNumId w:val="30"/>
  </w:num>
  <w:num w:numId="7" w16cid:durableId="1425609799">
    <w:abstractNumId w:val="11"/>
  </w:num>
  <w:num w:numId="8" w16cid:durableId="137382216">
    <w:abstractNumId w:val="18"/>
  </w:num>
  <w:num w:numId="9" w16cid:durableId="1404793223">
    <w:abstractNumId w:val="20"/>
  </w:num>
  <w:num w:numId="10" w16cid:durableId="1130392308">
    <w:abstractNumId w:val="22"/>
  </w:num>
  <w:num w:numId="11" w16cid:durableId="1722555287">
    <w:abstractNumId w:val="29"/>
  </w:num>
  <w:num w:numId="12" w16cid:durableId="1811316400">
    <w:abstractNumId w:val="15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2"/>
  </w:num>
  <w:num w:numId="16" w16cid:durableId="1274438680">
    <w:abstractNumId w:val="22"/>
  </w:num>
  <w:num w:numId="17" w16cid:durableId="323121792">
    <w:abstractNumId w:val="22"/>
  </w:num>
  <w:num w:numId="18" w16cid:durableId="959073619">
    <w:abstractNumId w:val="22"/>
  </w:num>
  <w:num w:numId="19" w16cid:durableId="931667032">
    <w:abstractNumId w:val="22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3"/>
  </w:num>
  <w:num w:numId="23" w16cid:durableId="684748703">
    <w:abstractNumId w:val="17"/>
  </w:num>
  <w:num w:numId="24" w16cid:durableId="317806084">
    <w:abstractNumId w:val="3"/>
  </w:num>
  <w:num w:numId="25" w16cid:durableId="1826705644">
    <w:abstractNumId w:val="27"/>
  </w:num>
  <w:num w:numId="26" w16cid:durableId="325326408">
    <w:abstractNumId w:val="21"/>
  </w:num>
  <w:num w:numId="27" w16cid:durableId="1469287">
    <w:abstractNumId w:val="32"/>
  </w:num>
  <w:num w:numId="28" w16cid:durableId="606235128">
    <w:abstractNumId w:val="25"/>
  </w:num>
  <w:num w:numId="29" w16cid:durableId="1962179784">
    <w:abstractNumId w:val="16"/>
  </w:num>
  <w:num w:numId="30" w16cid:durableId="167211037">
    <w:abstractNumId w:val="30"/>
  </w:num>
  <w:num w:numId="31" w16cid:durableId="683944137">
    <w:abstractNumId w:val="30"/>
  </w:num>
  <w:num w:numId="32" w16cid:durableId="126507949">
    <w:abstractNumId w:val="22"/>
  </w:num>
  <w:num w:numId="33" w16cid:durableId="504973862">
    <w:abstractNumId w:val="30"/>
  </w:num>
  <w:num w:numId="34" w16cid:durableId="1077284994">
    <w:abstractNumId w:val="31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2"/>
  </w:num>
  <w:num w:numId="38" w16cid:durableId="1982349581">
    <w:abstractNumId w:val="1"/>
  </w:num>
  <w:num w:numId="39" w16cid:durableId="1717243122">
    <w:abstractNumId w:val="26"/>
  </w:num>
  <w:num w:numId="40" w16cid:durableId="1118109740">
    <w:abstractNumId w:val="24"/>
  </w:num>
  <w:num w:numId="41" w16cid:durableId="577598155">
    <w:abstractNumId w:val="0"/>
  </w:num>
  <w:num w:numId="42" w16cid:durableId="1907186981">
    <w:abstractNumId w:val="30"/>
  </w:num>
  <w:num w:numId="43" w16cid:durableId="43528082">
    <w:abstractNumId w:val="30"/>
  </w:num>
  <w:num w:numId="44" w16cid:durableId="428349944">
    <w:abstractNumId w:val="30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65347"/>
    <w:rsid w:val="00780DCE"/>
    <w:rsid w:val="00782680"/>
    <w:rsid w:val="00786FD4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904F2"/>
    <w:rsid w:val="008957D0"/>
    <w:rsid w:val="008A3104"/>
    <w:rsid w:val="008B39DE"/>
    <w:rsid w:val="008B3FFE"/>
    <w:rsid w:val="008B6A18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56A9"/>
    <w:rsid w:val="00967134"/>
    <w:rsid w:val="0097069C"/>
    <w:rsid w:val="00977962"/>
    <w:rsid w:val="00985440"/>
    <w:rsid w:val="009879C0"/>
    <w:rsid w:val="00990986"/>
    <w:rsid w:val="00990C84"/>
    <w:rsid w:val="009970C9"/>
    <w:rsid w:val="009A0E8A"/>
    <w:rsid w:val="009A1AC5"/>
    <w:rsid w:val="009A1F54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yperlink" Target="mailto:ma0155@technikum-wien.at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422A7F" w:rsidRDefault="00187380">
          <w:r w:rsidRPr="00B7621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422A7F"/>
    <w:rsid w:val="006E4721"/>
    <w:rsid w:val="00780DCE"/>
    <w:rsid w:val="00D64F72"/>
    <w:rsid w:val="00E44C7D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  <w:style w:type="paragraph" w:customStyle="1" w:styleId="224642A7AF2B4DA2B85C8C6F85B42126">
    <w:name w:val="224642A7AF2B4DA2B85C8C6F85B42126"/>
    <w:rsid w:val="00187380"/>
    <w:pPr>
      <w:spacing w:after="0" w:line="312" w:lineRule="auto"/>
      <w:jc w:val="both"/>
    </w:pPr>
    <w:rPr>
      <w:rFonts w:ascii="Arial" w:eastAsia="Times New Roman" w:hAnsi="Arial" w:cs="Times New Roman"/>
      <w:szCs w:val="24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1225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A3: Guidelines &amp; Heuristics</dc:title>
  <dc:subject>SEMINARARBEIT</dc:subject>
  <dc:creator>Armin Naseri</dc:creator>
  <cp:keywords/>
  <cp:lastModifiedBy>Armin Naseri</cp:lastModifiedBy>
  <cp:revision>3</cp:revision>
  <cp:lastPrinted>2022-01-28T21:25:00Z</cp:lastPrinted>
  <dcterms:created xsi:type="dcterms:W3CDTF">2023-03-15T11:42:00Z</dcterms:created>
  <dcterms:modified xsi:type="dcterms:W3CDTF">2024-09-23T07:58:00Z</dcterms:modified>
</cp:coreProperties>
</file>